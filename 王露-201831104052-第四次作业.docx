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2020---2021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</w:t>
      </w:r>
      <w:r>
        <w:rPr>
          <w:rFonts w:hint="eastAsia"/>
          <w:sz w:val="36"/>
          <w:szCs w:val="36"/>
          <w:lang w:eastAsia="zh-CN"/>
        </w:rPr>
        <w:t>计算机科学与工程学院</w:t>
      </w:r>
      <w:r>
        <w:rPr>
          <w:sz w:val="36"/>
          <w:szCs w:val="36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2018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  <w:lang w:val="en-US" w:eastAsia="zh-CN"/>
        </w:rPr>
        <w:t xml:space="preserve">     </w:t>
      </w: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  <w:lang w:eastAsia="zh-CN"/>
        </w:rPr>
        <w:t>软工</w:t>
      </w:r>
      <w:r>
        <w:rPr>
          <w:rFonts w:hint="eastAsia"/>
          <w:sz w:val="36"/>
          <w:szCs w:val="36"/>
          <w:lang w:val="en-US" w:eastAsia="zh-CN"/>
        </w:rPr>
        <w:t>1801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2018311</w:t>
      </w:r>
      <w:r>
        <w:rPr>
          <w:rFonts w:hint="eastAsia"/>
          <w:sz w:val="36"/>
          <w:szCs w:val="36"/>
          <w:lang w:val="en-US" w:eastAsia="zh-CN"/>
        </w:rPr>
        <w:t>04052</w:t>
      </w:r>
      <w:r>
        <w:rPr>
          <w:sz w:val="36"/>
          <w:szCs w:val="36"/>
        </w:rPr>
        <w:t xml:space="preserve">     </w:t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  <w:lang w:eastAsia="zh-CN"/>
        </w:rPr>
        <w:t>王露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同组人：无</w:t>
      </w:r>
    </w:p>
    <w:p>
      <w:pPr>
        <w:rPr>
          <w:rFonts w:hint="eastAsia"/>
          <w:sz w:val="36"/>
          <w:szCs w:val="36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hint="eastAsia"/>
                <w:sz w:val="24"/>
                <w:lang w:eastAsia="zh-CN"/>
              </w:rPr>
              <w:t>计算机科学与工程学院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  <w:sz w:val="24"/>
                <w:lang w:val="en-US" w:eastAsia="zh-CN"/>
              </w:rPr>
              <w:t>BS223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23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  <w:p>
            <w:pPr>
              <w:spacing w:line="460" w:lineRule="exact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姓名：王露     专业：软件工程        班级：软工1801      学号:201831104052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 w:ascii="宋体" w:hAnsi="宋体" w:eastAsia="宋体" w:cs="宋体"/>
                <w:sz w:val="24"/>
              </w:rPr>
              <w:t>软件工程课程设计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教师签名：周</w:t>
            </w:r>
            <w:r>
              <w:rPr>
                <w:rFonts w:hint="eastAsia"/>
                <w:sz w:val="24"/>
                <w:lang w:eastAsia="zh-CN"/>
              </w:rPr>
              <w:t>绪川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4、分析讨论；5、教师评阅）。</w: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一、实验目的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在实验三的基础上继续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文件的数据的处理</w:t>
            </w:r>
          </w:p>
          <w:p>
            <w:pPr>
              <w:rPr>
                <w:rFonts w:hint="eastAsia"/>
                <w:b/>
                <w:sz w:val="28"/>
                <w:szCs w:val="28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材料与方法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材料：Eclipse 方法：Java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实验主要过程与结果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b/>
                <w:bCs w:val="0"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 w:val="0"/>
                <w:sz w:val="28"/>
                <w:szCs w:val="28"/>
                <w:lang w:eastAsia="zh-CN"/>
              </w:rPr>
              <w:t>要求：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在实验三的基础上继续：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输入文件为yq_in_04.txt，输出文件yq_out_04.txt,但有如下要求：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每个省后面有一个总数;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输出省按总数从大到小排序；如果两个省总数一样，按拼音（字母）排序；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每个省内各市从大到小排序；如果两个市总数一样，按拼音（字母）排序；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主要过程：</w:t>
            </w:r>
          </w:p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</w:rPr>
              <w:t>读取省份，存入字符串数组，并读取市的数量，将同一个省份的数量相加，存于另一个数组内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/>
                <w:sz w:val="24"/>
                <w:szCs w:val="24"/>
                <w:lang w:eastAsia="zh-CN"/>
              </w:rPr>
            </w:pPr>
            <w:r>
              <w:pict>
                <v:shape id="_x0000_i1025" o:spt="75" type="#_x0000_t75" style="height:300.15pt;width:442.4pt;" filled="f" o:preferrelative="t" stroked="f" coordsize="21600,21600">
                  <v:path/>
                  <v:fill on="f" focussize="0,0"/>
                  <v:stroke on="f"/>
                  <v:imagedata r:id="rId4" cropbottom="2016f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eastAsia="zh-CN"/>
              </w:rPr>
              <w:t>省份的总数进行冒泡排序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sz w:val="28"/>
                <w:szCs w:val="28"/>
              </w:rPr>
            </w:pPr>
            <w:r>
              <w:pict>
                <v:shape id="_x0000_i1026" o:spt="75" type="#_x0000_t75" style="height:256pt;width:443.35pt;" filled="f" o:preferrelative="t" stroked="f" coordsize="21600,21600">
                  <v:path/>
                  <v:fill on="f" focussize="0,0"/>
                  <v:stroke on="f"/>
                  <v:imagedata r:id="rId5" cropbottom="4244f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highlight w:val="whit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highlight w:val="white"/>
              </w:rPr>
              <w:t>当两个省数量相同时，按拼音排序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/>
                <w:color w:val="3F7F5F"/>
                <w:sz w:val="24"/>
                <w:highlight w:val="white"/>
                <w:lang w:eastAsia="zh-CN"/>
              </w:rPr>
            </w:pPr>
            <w:r>
              <w:pict>
                <v:shape id="_x0000_i1027" o:spt="75" type="#_x0000_t75" style="height:226.55pt;width:487.85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将每个省的市进行排序并存入文档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市冒泡排序：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pict>
                <v:shape id="_x0000_i1035" o:spt="75" type="#_x0000_t75" style="height:278.4pt;width:487.9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当市数量相等的时候，按拼音排序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pict>
                <v:shape id="_x0000_i1036" o:spt="75" type="#_x0000_t75" style="height:244.75pt;width:487.55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全部源代码：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java.io.*;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java.util.*;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Work4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change()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Scanner </w:t>
            </w:r>
            <w:r>
              <w:rPr>
                <w:rFonts w:hint="eastAsia" w:ascii="Consolas" w:hAnsi="Consolas" w:eastAsia="Consolas"/>
                <w:color w:val="6A3E3E"/>
                <w:sz w:val="24"/>
                <w:u w:val="single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Scanner(System.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.nextLine();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.nextLine();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1024;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in_1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out_1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out_1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.createNewFile();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BufferedReader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yq_in_04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BufferedReader(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FileReader(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in_1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));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BufferedWriter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yq_out_04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BufferedWriter(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FileWriter(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out_1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 * 读取省份，存入字符串数组，并读取市的数量，将同一个省份的数量相加，存于另一个数组内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pro_array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[]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-1;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yq_in_04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.readLine()) !=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.substring(0, 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"\\s+"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] +=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pro_array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"\\s+"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[2]);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] +=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 xml:space="preserve">//省份总数，冒泡排序，同时按照省份的总数的位置，将存储省名的数组进行位置的调换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-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- 1; ++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] &lt;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+ 1])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+ 1]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temp_str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pro_array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pro_array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pro_array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pro_array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+ 1]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temp_str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 冒泡排序 当两个省数量相同时，按拼音排序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-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- 1; ++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] ==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+ 1] &amp;&amp;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pro_array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].compareTo(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pro_array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+ 1])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+ 1]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temp_str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pro_array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pro_array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pro_array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pro_array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+ 1]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temp_str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</w:rPr>
              <w:t>//市排序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String[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count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str_out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-1;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BufferedReader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yq_in_04_1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BufferedReader(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FileReader(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in_1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yq_out_04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pro_array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] +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":"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sum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yq_out_04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.newLine();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str_out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yq_in_04_1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.readLine()) !=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str_out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"\\s+"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pro_array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]))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str_out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.substring(4,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str_out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.length());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//市数量 冒泡排序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u w:val="single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  <w:u w:val="single"/>
              </w:rPr>
              <w:t>flag1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-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- 1; ++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].split(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"\\s+"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arr_11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[1]);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arr_2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+ 1].split(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"\\s+"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arr_21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arr_2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[1]);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arr_11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arr_21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+ 1]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temp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//当数量相同时，按拼音排序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z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z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-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- 1; ++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z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z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].split(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"\\s+"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arr_11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[1]);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arr_2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z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+ 1].split(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"\\s+"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arr_21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arr_2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[1]);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arr_11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arr_21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&amp;&amp; 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[0].compareTo(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arr_2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[0]) &gt; 0))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temp1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z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z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z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z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+ 1] 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temp1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flag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//将市排序后的数组存入文件中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&lt;=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k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yq_out_04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city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yq_out_04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.newLine();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yq_out_04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.newLine();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yq_in_04_1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yq_in_04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yq_out_04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yq_out_04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change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输入：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_x0000_i1028" o:spt="75" type="#_x0000_t75" style="height:81pt;width:285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输出结果：</w:t>
            </w:r>
          </w:p>
          <w:p>
            <w:pPr>
              <w:rPr>
                <w:sz w:val="28"/>
                <w:szCs w:val="28"/>
              </w:rPr>
            </w:pPr>
            <w:r>
              <w:pict>
                <v:shape id="_x0000_i1029" o:spt="75" type="#_x0000_t75" style="height:491.25pt;width:138.75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0" o:spt="75" type="#_x0000_t75" style="height:491.25pt;width:138.75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1" o:spt="75" type="#_x0000_t75" style="height:491.25pt;width:141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2" o:spt="75" type="#_x0000_t75" style="height:491.25pt;width:141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/>
                <w:lang w:val="en-US" w:eastAsia="zh-CN"/>
              </w:rPr>
              <w:t xml:space="preserve">     </w:t>
            </w:r>
            <w:r>
              <w:pict>
                <v:shape id="_x0000_i1033" o:spt="75" type="#_x0000_t75" style="height:491.25pt;width:141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四</w:t>
            </w:r>
            <w:r>
              <w:rPr>
                <w:rFonts w:hint="eastAsia"/>
                <w:b/>
                <w:sz w:val="28"/>
                <w:szCs w:val="28"/>
              </w:rPr>
              <w:t>、分析讨论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1、冒泡排序：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原理：每次比较两个相邻的元素，将较大的元素交换至右端。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思路：每次冒泡排序操作都会将相邻的两个元素进行比较，看是否满足大小关系要求，如果不满足，就交换这两个相邻元素的次序，一次冒泡至少让一个元素移动到它应该排列的位置，重复N次，就完成了冒泡排序。</w:t>
            </w:r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2、使用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java中的compare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（）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方法，返回参与比较的前后两个字符串的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ASCII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码的差值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运用当市或者省的数量相同时，按拼音排序。</w:t>
            </w:r>
            <w:bookmarkStart w:id="0" w:name="_GoBack"/>
            <w:bookmarkEnd w:id="0"/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C3A520"/>
    <w:multiLevelType w:val="singleLevel"/>
    <w:tmpl w:val="F1C3A52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B2F"/>
    <w:rsid w:val="00061E5C"/>
    <w:rsid w:val="000931F3"/>
    <w:rsid w:val="0013522F"/>
    <w:rsid w:val="0018589B"/>
    <w:rsid w:val="002113C3"/>
    <w:rsid w:val="00231ECE"/>
    <w:rsid w:val="002542E1"/>
    <w:rsid w:val="0028095E"/>
    <w:rsid w:val="002D6335"/>
    <w:rsid w:val="002F59F4"/>
    <w:rsid w:val="00324C06"/>
    <w:rsid w:val="00347A16"/>
    <w:rsid w:val="00385520"/>
    <w:rsid w:val="00392D47"/>
    <w:rsid w:val="003D2EFB"/>
    <w:rsid w:val="00421E1F"/>
    <w:rsid w:val="00441BB5"/>
    <w:rsid w:val="00464047"/>
    <w:rsid w:val="004C5F0A"/>
    <w:rsid w:val="004D12F2"/>
    <w:rsid w:val="004E012C"/>
    <w:rsid w:val="005130D3"/>
    <w:rsid w:val="005318FA"/>
    <w:rsid w:val="005453F8"/>
    <w:rsid w:val="00555111"/>
    <w:rsid w:val="005846C7"/>
    <w:rsid w:val="0060423E"/>
    <w:rsid w:val="00607679"/>
    <w:rsid w:val="00631A54"/>
    <w:rsid w:val="00670DF1"/>
    <w:rsid w:val="00695722"/>
    <w:rsid w:val="006E6C8D"/>
    <w:rsid w:val="00854A45"/>
    <w:rsid w:val="00864149"/>
    <w:rsid w:val="008A1A9B"/>
    <w:rsid w:val="009060CA"/>
    <w:rsid w:val="0092008F"/>
    <w:rsid w:val="009615AE"/>
    <w:rsid w:val="00996D95"/>
    <w:rsid w:val="009D0B25"/>
    <w:rsid w:val="00A21A16"/>
    <w:rsid w:val="00A574D9"/>
    <w:rsid w:val="00A67F22"/>
    <w:rsid w:val="00AB01AB"/>
    <w:rsid w:val="00B3456A"/>
    <w:rsid w:val="00B716F7"/>
    <w:rsid w:val="00B8085E"/>
    <w:rsid w:val="00BC59F1"/>
    <w:rsid w:val="00BE2982"/>
    <w:rsid w:val="00C31CC2"/>
    <w:rsid w:val="00C67C5D"/>
    <w:rsid w:val="00C96068"/>
    <w:rsid w:val="00CE6AED"/>
    <w:rsid w:val="00D07EEB"/>
    <w:rsid w:val="00D4683D"/>
    <w:rsid w:val="00D46891"/>
    <w:rsid w:val="00D63148"/>
    <w:rsid w:val="00DD3F1D"/>
    <w:rsid w:val="00DE776D"/>
    <w:rsid w:val="00DF1338"/>
    <w:rsid w:val="00E22587"/>
    <w:rsid w:val="00E42BED"/>
    <w:rsid w:val="00E83C53"/>
    <w:rsid w:val="00EC1073"/>
    <w:rsid w:val="00EE0CDB"/>
    <w:rsid w:val="00F00347"/>
    <w:rsid w:val="00F115AB"/>
    <w:rsid w:val="00F143D1"/>
    <w:rsid w:val="00F17B6F"/>
    <w:rsid w:val="00F464F2"/>
    <w:rsid w:val="073503F3"/>
    <w:rsid w:val="117B6B31"/>
    <w:rsid w:val="132B4B31"/>
    <w:rsid w:val="4899161E"/>
    <w:rsid w:val="51F7080E"/>
    <w:rsid w:val="5BF945E5"/>
    <w:rsid w:val="5E9C2F37"/>
    <w:rsid w:val="62EA74CA"/>
    <w:rsid w:val="69CF3553"/>
    <w:rsid w:val="6B0C3766"/>
    <w:rsid w:val="6B102E90"/>
    <w:rsid w:val="7A23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locked/>
    <w:uiPriority w:val="0"/>
    <w:rPr>
      <w:b/>
    </w:rPr>
  </w:style>
  <w:style w:type="character" w:customStyle="1" w:styleId="8">
    <w:name w:val="Footer Char"/>
    <w:basedOn w:val="6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Header Char"/>
    <w:basedOn w:val="6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2</Pages>
  <Words>54</Words>
  <Characters>308</Characters>
  <Lines>0</Lines>
  <Paragraphs>0</Paragraphs>
  <TotalTime>83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2020-09-01T00:22:00Z</dcterms:created>
  <dc:creator>123123</dc:creator>
  <cp:lastModifiedBy>顾盼生辉</cp:lastModifiedBy>
  <dcterms:modified xsi:type="dcterms:W3CDTF">2020-09-23T08:38:56Z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