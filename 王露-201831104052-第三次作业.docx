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华文行楷" w:eastAsia="华文行楷"/>
          <w:sz w:val="96"/>
          <w:szCs w:val="72"/>
        </w:rPr>
      </w:pPr>
    </w:p>
    <w:p>
      <w:pPr>
        <w:jc w:val="center"/>
        <w:rPr>
          <w:rFonts w:ascii="华文行楷" w:eastAsia="华文行楷"/>
          <w:sz w:val="96"/>
          <w:szCs w:val="72"/>
        </w:rPr>
      </w:pPr>
      <w:r>
        <w:rPr>
          <w:rFonts w:hint="eastAsia" w:ascii="华文行楷" w:eastAsia="华文行楷"/>
          <w:sz w:val="96"/>
          <w:szCs w:val="72"/>
        </w:rPr>
        <w:t>西南民族大学</w:t>
      </w:r>
    </w:p>
    <w:p/>
    <w:p/>
    <w:p/>
    <w:p/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>
      <w:pPr>
        <w:jc w:val="center"/>
        <w:rPr>
          <w:sz w:val="52"/>
          <w:szCs w:val="52"/>
        </w:rPr>
      </w:pPr>
      <w:r>
        <w:rPr>
          <w:sz w:val="52"/>
          <w:szCs w:val="52"/>
        </w:rPr>
        <w:softHyphen/>
      </w:r>
    </w:p>
    <w:p>
      <w:pPr>
        <w:jc w:val="center"/>
        <w:rPr>
          <w:sz w:val="36"/>
          <w:szCs w:val="36"/>
        </w:rPr>
      </w:pPr>
      <w:r>
        <w:rPr>
          <w:sz w:val="36"/>
          <w:szCs w:val="36"/>
        </w:rPr>
        <w:t>2020---2021</w:t>
      </w:r>
      <w:r>
        <w:rPr>
          <w:rFonts w:hint="eastAsia"/>
          <w:sz w:val="36"/>
          <w:szCs w:val="36"/>
        </w:rPr>
        <w:t>学年第</w:t>
      </w:r>
      <w:r>
        <w:rPr>
          <w:sz w:val="36"/>
          <w:szCs w:val="36"/>
        </w:rPr>
        <w:t>1</w:t>
      </w:r>
      <w:r>
        <w:rPr>
          <w:rFonts w:hint="eastAsia"/>
          <w:sz w:val="36"/>
          <w:szCs w:val="36"/>
        </w:rPr>
        <w:t>学期</w:t>
      </w:r>
    </w:p>
    <w:p>
      <w:pPr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sz w:val="36"/>
          <w:szCs w:val="36"/>
        </w:rPr>
      </w:pPr>
      <w:r>
        <w:rPr>
          <w:rFonts w:hint="eastAsia"/>
          <w:sz w:val="36"/>
          <w:szCs w:val="36"/>
        </w:rPr>
        <w:t>课程名称：软件工程课程设计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36"/>
          <w:szCs w:val="36"/>
        </w:rPr>
      </w:pPr>
      <w:r>
        <w:rPr>
          <w:rFonts w:hint="eastAsia"/>
          <w:sz w:val="36"/>
          <w:szCs w:val="36"/>
        </w:rPr>
        <w:t>学</w:t>
      </w:r>
      <w:r>
        <w:rPr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>院：</w:t>
      </w:r>
      <w:r>
        <w:rPr>
          <w:rFonts w:hint="eastAsia"/>
          <w:sz w:val="36"/>
          <w:szCs w:val="36"/>
          <w:lang w:eastAsia="zh-CN"/>
        </w:rPr>
        <w:t>计算机科学与工程学院</w:t>
      </w:r>
      <w:r>
        <w:rPr>
          <w:sz w:val="36"/>
          <w:szCs w:val="36"/>
        </w:rPr>
        <w:t xml:space="preserve">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eastAsia="宋体"/>
          <w:sz w:val="36"/>
          <w:szCs w:val="36"/>
          <w:lang w:eastAsia="zh-CN"/>
        </w:rPr>
      </w:pPr>
      <w:r>
        <w:rPr>
          <w:rFonts w:hint="eastAsia"/>
          <w:sz w:val="36"/>
          <w:szCs w:val="36"/>
        </w:rPr>
        <w:t>专</w:t>
      </w:r>
      <w:r>
        <w:rPr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业：</w:t>
      </w:r>
      <w:r>
        <w:rPr>
          <w:rFonts w:hint="eastAsia"/>
          <w:sz w:val="36"/>
          <w:szCs w:val="36"/>
          <w:lang w:eastAsia="zh-CN"/>
        </w:rPr>
        <w:t>软件工程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eastAsia="宋体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</w:rPr>
        <w:t>年</w:t>
      </w:r>
      <w:r>
        <w:rPr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>级：</w:t>
      </w:r>
      <w:r>
        <w:rPr>
          <w:sz w:val="36"/>
          <w:szCs w:val="36"/>
        </w:rPr>
        <w:t>2018</w:t>
      </w:r>
      <w:r>
        <w:rPr>
          <w:rFonts w:hint="eastAsia"/>
          <w:sz w:val="36"/>
          <w:szCs w:val="36"/>
        </w:rPr>
        <w:t>级</w:t>
      </w:r>
      <w:r>
        <w:rPr>
          <w:sz w:val="36"/>
          <w:szCs w:val="36"/>
        </w:rPr>
        <w:t xml:space="preserve">      </w:t>
      </w:r>
      <w:r>
        <w:rPr>
          <w:rFonts w:hint="eastAsia"/>
          <w:sz w:val="36"/>
          <w:szCs w:val="36"/>
          <w:lang w:val="en-US" w:eastAsia="zh-CN"/>
        </w:rPr>
        <w:t xml:space="preserve">     </w:t>
      </w:r>
      <w:r>
        <w:rPr>
          <w:rFonts w:hint="eastAsia"/>
          <w:sz w:val="36"/>
          <w:szCs w:val="36"/>
        </w:rPr>
        <w:t>班</w:t>
      </w:r>
      <w:r>
        <w:rPr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级：</w:t>
      </w:r>
      <w:r>
        <w:rPr>
          <w:rFonts w:hint="eastAsia"/>
          <w:sz w:val="36"/>
          <w:szCs w:val="36"/>
          <w:lang w:eastAsia="zh-CN"/>
        </w:rPr>
        <w:t>软工</w:t>
      </w:r>
      <w:r>
        <w:rPr>
          <w:rFonts w:hint="eastAsia"/>
          <w:sz w:val="36"/>
          <w:szCs w:val="36"/>
          <w:lang w:val="en-US" w:eastAsia="zh-CN"/>
        </w:rPr>
        <w:t>1801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36"/>
          <w:szCs w:val="36"/>
          <w:lang w:eastAsia="zh-CN"/>
        </w:rPr>
      </w:pPr>
      <w:r>
        <w:rPr>
          <w:rFonts w:hint="eastAsia"/>
          <w:sz w:val="36"/>
          <w:szCs w:val="36"/>
        </w:rPr>
        <w:t>学</w:t>
      </w:r>
      <w:r>
        <w:rPr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>号：</w:t>
      </w:r>
      <w:r>
        <w:rPr>
          <w:sz w:val="36"/>
          <w:szCs w:val="36"/>
        </w:rPr>
        <w:t>2018311</w:t>
      </w:r>
      <w:r>
        <w:rPr>
          <w:rFonts w:hint="eastAsia"/>
          <w:sz w:val="36"/>
          <w:szCs w:val="36"/>
          <w:lang w:val="en-US" w:eastAsia="zh-CN"/>
        </w:rPr>
        <w:t>04052</w:t>
      </w:r>
      <w:r>
        <w:rPr>
          <w:sz w:val="36"/>
          <w:szCs w:val="36"/>
        </w:rPr>
        <w:t xml:space="preserve">     </w:t>
      </w:r>
      <w:r>
        <w:rPr>
          <w:rFonts w:hint="eastAsia"/>
          <w:sz w:val="36"/>
          <w:szCs w:val="36"/>
          <w:lang w:val="en-US" w:eastAsia="zh-CN"/>
        </w:rPr>
        <w:t xml:space="preserve"> </w:t>
      </w:r>
      <w:r>
        <w:rPr>
          <w:rFonts w:hint="eastAsia"/>
          <w:sz w:val="36"/>
          <w:szCs w:val="36"/>
        </w:rPr>
        <w:t>姓</w:t>
      </w:r>
      <w:r>
        <w:rPr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名：</w:t>
      </w:r>
      <w:r>
        <w:rPr>
          <w:rFonts w:hint="eastAsia"/>
          <w:sz w:val="36"/>
          <w:szCs w:val="36"/>
          <w:lang w:eastAsia="zh-CN"/>
        </w:rPr>
        <w:t>王露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36"/>
          <w:szCs w:val="36"/>
          <w:u w:val="single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sz w:val="36"/>
          <w:szCs w:val="36"/>
        </w:rPr>
        <w:t>同组人：无</w:t>
      </w:r>
    </w:p>
    <w:p>
      <w:pPr>
        <w:rPr>
          <w:rFonts w:hint="eastAsia"/>
          <w:sz w:val="36"/>
          <w:szCs w:val="36"/>
          <w:lang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tbl>
      <w:tblPr>
        <w:tblStyle w:val="4"/>
        <w:tblW w:w="9975" w:type="dxa"/>
        <w:tblInd w:w="-6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6" w:hRule="atLeast"/>
        </w:trPr>
        <w:tc>
          <w:tcPr>
            <w:tcW w:w="9975" w:type="dxa"/>
          </w:tcPr>
          <w:p>
            <w:pPr>
              <w:jc w:val="center"/>
              <w:rPr>
                <w:rFonts w:ascii="华文新魏" w:eastAsia="华文新魏"/>
                <w:sz w:val="39"/>
              </w:rPr>
            </w:pPr>
            <w:r>
              <w:rPr>
                <w:rFonts w:hint="eastAsia" w:ascii="华文新魏" w:eastAsia="华文新魏"/>
                <w:sz w:val="39"/>
              </w:rPr>
              <w:t>西南民族大学学生实验报告</w:t>
            </w:r>
          </w:p>
          <w:p>
            <w:pPr>
              <w:spacing w:line="46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教学单位：</w:t>
            </w:r>
            <w:r>
              <w:rPr>
                <w:rFonts w:hint="eastAsia"/>
                <w:sz w:val="24"/>
                <w:lang w:eastAsia="zh-CN"/>
              </w:rPr>
              <w:t>计算机科学与工程学院</w:t>
            </w:r>
            <w:r>
              <w:rPr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实验室名称：</w:t>
            </w:r>
            <w:r>
              <w:rPr>
                <w:rFonts w:hint="eastAsia"/>
                <w:sz w:val="24"/>
                <w:lang w:val="en-US" w:eastAsia="zh-CN"/>
              </w:rPr>
              <w:t>BS223</w:t>
            </w:r>
            <w:r>
              <w:rPr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实验时间：</w:t>
            </w:r>
            <w:r>
              <w:rPr>
                <w:sz w:val="24"/>
              </w:rPr>
              <w:t>2020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  <w:lang w:val="en-US" w:eastAsia="zh-CN"/>
              </w:rPr>
              <w:t>9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  <w:lang w:val="en-US" w:eastAsia="zh-CN"/>
              </w:rPr>
              <w:t>15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日</w:t>
            </w:r>
          </w:p>
          <w:p>
            <w:pPr>
              <w:spacing w:line="460" w:lineRule="exact"/>
              <w:rPr>
                <w:rFonts w:hint="eastAsia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姓名：王露     专业：软件工程        班级：软工1801      学号:201831104052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9975" w:type="dxa"/>
          </w:tcPr>
          <w:p>
            <w:pPr>
              <w:spacing w:beforeLines="50"/>
              <w:rPr>
                <w:sz w:val="24"/>
              </w:rPr>
            </w:pPr>
            <w:r>
              <w:rPr>
                <w:rFonts w:hint="eastAsia"/>
                <w:sz w:val="24"/>
              </w:rPr>
              <w:t>实验项目名称：</w:t>
            </w:r>
            <w:r>
              <w:rPr>
                <w:rFonts w:hint="eastAsia" w:ascii="宋体" w:hAnsi="宋体" w:eastAsia="宋体" w:cs="宋体"/>
                <w:sz w:val="24"/>
              </w:rPr>
              <w:t>软件工程课程设计</w:t>
            </w:r>
            <w:r>
              <w:rPr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实验成绩：</w:t>
            </w:r>
            <w:r>
              <w:rPr>
                <w:sz w:val="24"/>
              </w:rPr>
              <w:t xml:space="preserve">         </w:t>
            </w:r>
            <w:r>
              <w:rPr>
                <w:rFonts w:hint="eastAsia"/>
                <w:sz w:val="24"/>
              </w:rPr>
              <w:t>教师签名：周</w:t>
            </w:r>
            <w:r>
              <w:rPr>
                <w:rFonts w:hint="eastAsia"/>
                <w:sz w:val="24"/>
                <w:lang w:eastAsia="zh-CN"/>
              </w:rPr>
              <w:t>绪川</w:t>
            </w:r>
            <w:r>
              <w:rPr>
                <w:sz w:val="24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10" w:hRule="atLeast"/>
        </w:trPr>
        <w:tc>
          <w:tcPr>
            <w:tcW w:w="9975" w:type="dxa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实验项目报告内容（1、实验背景（目的、意义及原理等）；2、材料与方法；3、实验主要过程与结果；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4、分析讨论；5、教师评阅）。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b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8"/>
                <w:szCs w:val="28"/>
              </w:rPr>
              <w:t>一、实验目的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编写程序处理数据文件</w:t>
            </w:r>
          </w:p>
          <w:p>
            <w:pPr>
              <w:numPr>
                <w:ilvl w:val="0"/>
                <w:numId w:val="1"/>
              </w:numP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材料与方法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  <w:t>语言要求：C/C++，Java</w:t>
            </w:r>
          </w:p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b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8"/>
                <w:szCs w:val="28"/>
                <w:lang w:eastAsia="zh-CN"/>
              </w:rPr>
              <w:t>三</w:t>
            </w:r>
            <w:r>
              <w:rPr>
                <w:rFonts w:hint="eastAsia" w:asciiTheme="minorEastAsia" w:hAnsiTheme="minorEastAsia" w:eastAsiaTheme="minorEastAsia" w:cstheme="minorEastAsia"/>
                <w:b/>
                <w:sz w:val="28"/>
                <w:szCs w:val="28"/>
              </w:rPr>
              <w:t>、实验主要过程与结果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eastAsia="zh-CN"/>
              </w:rPr>
              <w:t>要求：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在实验二的基础上继续：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1、输入文件名在命令行输入（即输入文件可以指定）；输出文件名在命令行输出（即输出文件可以指定）；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2、可以输出指定省的信息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具体示例：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&gt;yq yq_in_03.txt yq_out_03.txt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//表示输入文件名为yq_in_03.txt，输出文件名为yq_out_03.txt，包括所有省份信息，格式和实验二一致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&gt;yq yq_in_03.txt yq_out_03.txt 浙江省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//输出文件中仅包括浙江省的信息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eastAsia="zh-CN"/>
              </w:rPr>
              <w:t>要求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1：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  <w:t>代码：</w:t>
            </w:r>
          </w:p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</w:pPr>
            <w:r>
              <w:pict>
                <v:shape id="_x0000_i1025" o:spt="75" alt="" type="#_x0000_t75" style="height:461.65pt;width:487.55pt;" filled="f" o:preferrelative="t" stroked="f" coordsize="21600,21600">
                  <v:path/>
                  <v:fill on="f" focussize="0,0"/>
                  <v:stroke on="f"/>
                  <v:imagedata r:id="rId4" cropbottom="3999f" o:title=""/>
                  <o:lock v:ext="edit" aspectratio="t"/>
                  <w10:wrap type="none"/>
                  <w10:anchorlock/>
                </v:shape>
              </w:pict>
            </w:r>
          </w:p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eastAsia="zh-CN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eastAsia="zh-CN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eastAsia="zh-CN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eastAsia="zh-CN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eastAsia="zh-CN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eastAsia="zh-CN"/>
              </w:rPr>
              <w:t>要求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2：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  <w:t>代码：</w:t>
            </w:r>
          </w:p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</w:pPr>
            <w:r>
              <w:pict>
                <v:shape id="_x0000_i1035" o:spt="75" type="#_x0000_t75" style="height:576.65pt;width:487.55pt;" filled="f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</w:pic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eastAsia="zh-CN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eastAsia="zh-CN"/>
              </w:rPr>
              <w:t>运行结果：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eastAsia="zh-CN"/>
              </w:rPr>
              <w:t>输入：</w:t>
            </w:r>
          </w:p>
          <w:p>
            <w:r>
              <w:pict>
                <v:shape id="_x0000_i1027" o:spt="75" type="#_x0000_t75" style="height:57pt;width:267.75pt;" filled="f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</w:pict>
            </w:r>
          </w:p>
          <w:p>
            <w:pPr>
              <w:rPr>
                <w:rFonts w:hint="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输出：</w:t>
            </w:r>
          </w:p>
          <w:p>
            <w:pPr>
              <w:rPr>
                <w:rFonts w:hint="default"/>
                <w:b w:val="0"/>
                <w:bCs w:val="0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0"/>
                <w:szCs w:val="30"/>
                <w:lang w:val="en-US" w:eastAsia="zh-CN"/>
              </w:rPr>
              <w:t>yq_out_03.txt:</w:t>
            </w:r>
          </w:p>
          <w:p>
            <w:r>
              <w:pict>
                <v:shape id="_x0000_i1028" o:spt="75" alt="" type="#_x0000_t75" style="height:485.25pt;width:168.75pt;" filled="f" o:preferrelative="t" stroked="f" coordsize="21600,21600">
                  <v:path/>
                  <v:fill on="f" focussize="0,0"/>
                  <v:stroke on="f"/>
                  <v:imagedata r:id="rId7" cropright="22294f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29" o:spt="75" type="#_x0000_t75" style="height:489pt;width:205.5pt;" filled="f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</w:pict>
            </w:r>
          </w:p>
          <w:p>
            <w:pPr>
              <w:rPr>
                <w:rFonts w:hint="eastAsia"/>
                <w:lang w:eastAsia="zh-CN"/>
              </w:rPr>
            </w:pPr>
          </w:p>
          <w:p>
            <w:r>
              <w:pict>
                <v:shape id="_x0000_i1030" o:spt="75" type="#_x0000_t75" style="height:494.25pt;width:207.75pt;" filled="f" stroked="f" coordsize="21600,21600">
                  <v:path/>
                  <v:fill on="f" focussize="0,0"/>
                  <v:stroke on="f"/>
                  <v:imagedata r:id="rId9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31" o:spt="75" type="#_x0000_t75" style="height:488.25pt;width:201pt;" filled="f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</w:pict>
            </w:r>
          </w:p>
          <w:p>
            <w:r>
              <w:pict>
                <v:shape id="_x0000_i1032" o:spt="75" type="#_x0000_t75" style="height:353.25pt;width:181.5pt;" filled="f" stroked="f" coordsize="21600,21600">
                  <v:path/>
                  <v:fill on="f" focussize="0,0"/>
                  <v:stroke on="f"/>
                  <v:imagedata r:id="rId11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33" o:spt="75" alt="" type="#_x0000_t75" style="height:354pt;width:168.75pt;" filled="f" o:preferrelative="t" stroked="f" coordsize="21600,21600">
                  <v:path/>
                  <v:fill on="f" focussize="0,0"/>
                  <v:stroke on="f"/>
                  <v:imagedata r:id="rId12" croptop="4524f" o:title=""/>
                  <o:lock v:ext="edit" aspectratio="t"/>
                  <w10:wrap type="none"/>
                  <w10:anchorlock/>
                </v:shape>
              </w:pict>
            </w:r>
          </w:p>
          <w:p/>
          <w:p>
            <w:pPr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指定省文件：（例：浙江省）</w:t>
            </w:r>
          </w:p>
          <w:p>
            <w:pPr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pict>
                <v:shape id="_x0000_i1034" o:spt="75" type="#_x0000_t75" style="height:216.75pt;width:213.75pt;" filled="f" stroked="f" coordsize="21600,21600">
                  <v:path/>
                  <v:fill on="f" focussize="0,0"/>
                  <v:stroke on="f"/>
                  <v:imagedata r:id="rId13" o:title=""/>
                  <o:lock v:ext="edit" aspectratio="t"/>
                  <w10:wrap type="none"/>
                  <w10:anchorlock/>
                </v:shape>
              </w:pict>
            </w:r>
          </w:p>
          <w:p>
            <w:pPr>
              <w:rPr>
                <w:rFonts w:hint="eastAsia"/>
                <w:sz w:val="28"/>
                <w:szCs w:val="28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</w:p>
          <w:p>
            <w:pPr>
              <w:numPr>
                <w:numId w:val="0"/>
              </w:numPr>
              <w:ind w:leftChars="0"/>
              <w:rPr>
                <w:rFonts w:hint="eastAsia" w:asciiTheme="minorEastAsia" w:hAnsiTheme="minorEastAsia" w:eastAsiaTheme="minorEastAsia" w:cstheme="minorEastAsia"/>
                <w:b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8"/>
                <w:szCs w:val="28"/>
                <w:lang w:eastAsia="zh-CN"/>
              </w:rPr>
              <w:t>四、</w:t>
            </w:r>
            <w:r>
              <w:rPr>
                <w:rFonts w:hint="eastAsia" w:asciiTheme="minorEastAsia" w:hAnsiTheme="minorEastAsia" w:eastAsiaTheme="minorEastAsia" w:cstheme="minorEastAsia"/>
                <w:b/>
                <w:sz w:val="28"/>
                <w:szCs w:val="28"/>
              </w:rPr>
              <w:t>分析讨论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8"/>
                <w:szCs w:val="28"/>
                <w:lang w:val="en-US" w:eastAsia="zh-CN"/>
              </w:rPr>
              <w:t>1、在本次实验中，在关于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输出指定省的信息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eastAsia="zh-CN"/>
              </w:rPr>
              <w:t>的代码中，在循环中写的是关于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yq_in_03.tx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  <w:t>t内容的处理，但是一直没有反应过来一直以为是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yq_in_03.txt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eastAsia="zh-CN"/>
              </w:rPr>
              <w:t>行处理，导致一直出错，后在意识到后，将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  <w:t>BufferedRead重新创建，并将结果运行成功。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  <w:t>2、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BufferedReader是为了提供读的效率而设计的一个包装类，它可以包装字符流。可以从字符输入流中读取文本，缓冲各个字符，从而实现字符、数组和行的高效读取。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构造方法：BufferedReader br = new BufferReader(Reader in);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  <w:t>方法：String readLine()：读取一个文本行。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 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  <w:t xml:space="preserve">      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void close()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eastAsia="zh-CN"/>
              </w:rPr>
              <w:t>：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关闭该流。并释放与该流相关的所有资源。</w:t>
            </w:r>
          </w:p>
          <w:p>
            <w:pPr>
              <w:numPr>
                <w:numId w:val="0"/>
              </w:numPr>
              <w:ind w:leftChars="0"/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  <w:t>3.BuuferedWriter：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将文本写入字符输出流，缓冲各个字符，从而提供单个字符、数组和字符串的高效写入。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构造方法：bufferedWriter bf = new bufferedWriter(Writer out 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方法：void write(String s)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eastAsia="zh-CN"/>
              </w:rPr>
              <w:t>：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写入字符串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eastAsia="zh-CN"/>
              </w:rPr>
              <w:t>。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        void newLine()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eastAsia="zh-CN"/>
              </w:rPr>
              <w:t>：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写入一个行分隔符。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        void flush()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eastAsia="zh-CN"/>
              </w:rPr>
              <w:t>：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刷新该流中的缓冲。将缓冲数据写到目的文件中去。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        void close()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eastAsia="zh-CN"/>
              </w:rPr>
              <w:t>：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关闭此流，再关闭前会先刷新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D4D4D"/>
                <w:spacing w:val="0"/>
                <w:sz w:val="28"/>
                <w:szCs w:val="28"/>
                <w:shd w:val="clear" w:fill="FFFFFF"/>
              </w:rPr>
              <w:t>他</w:t>
            </w:r>
          </w:p>
          <w:p>
            <w:pPr>
              <w:rPr>
                <w:sz w:val="24"/>
              </w:rPr>
            </w:pPr>
          </w:p>
        </w:tc>
      </w:tr>
    </w:tbl>
    <w:p>
      <w:pPr>
        <w:spacing w:line="360" w:lineRule="auto"/>
        <w:ind w:left="-277" w:leftChars="-337" w:hanging="431" w:hangingChars="196"/>
        <w:jc w:val="left"/>
        <w:rPr>
          <w:spacing w:val="20"/>
          <w:szCs w:val="32"/>
        </w:rPr>
      </w:pPr>
      <w:r>
        <w:rPr>
          <w:rFonts w:hint="eastAsia"/>
          <w:sz w:val="22"/>
          <w:szCs w:val="36"/>
        </w:rPr>
        <w:t>注：</w:t>
      </w:r>
      <w:r>
        <w:rPr>
          <w:rFonts w:hint="eastAsia"/>
          <w:spacing w:val="20"/>
          <w:szCs w:val="32"/>
        </w:rPr>
        <w:t>实验报告的内容及格式可由学院根据学科专业特点确定；全校各专业必须使用学校统一封面。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4FF8179"/>
    <w:multiLevelType w:val="singleLevel"/>
    <w:tmpl w:val="A4FF8179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96068"/>
    <w:rsid w:val="00007B2F"/>
    <w:rsid w:val="00061E5C"/>
    <w:rsid w:val="000931F3"/>
    <w:rsid w:val="0013522F"/>
    <w:rsid w:val="0018589B"/>
    <w:rsid w:val="002113C3"/>
    <w:rsid w:val="00231ECE"/>
    <w:rsid w:val="002542E1"/>
    <w:rsid w:val="0028095E"/>
    <w:rsid w:val="002D6335"/>
    <w:rsid w:val="002F59F4"/>
    <w:rsid w:val="00324C06"/>
    <w:rsid w:val="00347A16"/>
    <w:rsid w:val="00385520"/>
    <w:rsid w:val="00392D47"/>
    <w:rsid w:val="003D2EFB"/>
    <w:rsid w:val="00421E1F"/>
    <w:rsid w:val="00441BB5"/>
    <w:rsid w:val="00464047"/>
    <w:rsid w:val="004C5F0A"/>
    <w:rsid w:val="004D12F2"/>
    <w:rsid w:val="004E012C"/>
    <w:rsid w:val="005130D3"/>
    <w:rsid w:val="005318FA"/>
    <w:rsid w:val="005453F8"/>
    <w:rsid w:val="00555111"/>
    <w:rsid w:val="005846C7"/>
    <w:rsid w:val="0060423E"/>
    <w:rsid w:val="00607679"/>
    <w:rsid w:val="00631A54"/>
    <w:rsid w:val="00670DF1"/>
    <w:rsid w:val="00695722"/>
    <w:rsid w:val="006E6C8D"/>
    <w:rsid w:val="00854A45"/>
    <w:rsid w:val="00864149"/>
    <w:rsid w:val="008A1A9B"/>
    <w:rsid w:val="009060CA"/>
    <w:rsid w:val="0092008F"/>
    <w:rsid w:val="009615AE"/>
    <w:rsid w:val="00996D95"/>
    <w:rsid w:val="009D0B25"/>
    <w:rsid w:val="00A21A16"/>
    <w:rsid w:val="00A574D9"/>
    <w:rsid w:val="00A67F22"/>
    <w:rsid w:val="00AB01AB"/>
    <w:rsid w:val="00B3456A"/>
    <w:rsid w:val="00B716F7"/>
    <w:rsid w:val="00B8085E"/>
    <w:rsid w:val="00BC59F1"/>
    <w:rsid w:val="00BE2982"/>
    <w:rsid w:val="00C31CC2"/>
    <w:rsid w:val="00C67C5D"/>
    <w:rsid w:val="00C96068"/>
    <w:rsid w:val="00CE6AED"/>
    <w:rsid w:val="00D07EEB"/>
    <w:rsid w:val="00D4683D"/>
    <w:rsid w:val="00D46891"/>
    <w:rsid w:val="00D63148"/>
    <w:rsid w:val="00DD3F1D"/>
    <w:rsid w:val="00DE776D"/>
    <w:rsid w:val="00DF1338"/>
    <w:rsid w:val="00E22587"/>
    <w:rsid w:val="00E42BED"/>
    <w:rsid w:val="00E83C53"/>
    <w:rsid w:val="00EC1073"/>
    <w:rsid w:val="00EE0CDB"/>
    <w:rsid w:val="00F00347"/>
    <w:rsid w:val="00F115AB"/>
    <w:rsid w:val="00F143D1"/>
    <w:rsid w:val="00F17B6F"/>
    <w:rsid w:val="00F464F2"/>
    <w:rsid w:val="073503F3"/>
    <w:rsid w:val="132B4B31"/>
    <w:rsid w:val="1D936ABD"/>
    <w:rsid w:val="4663354F"/>
    <w:rsid w:val="4899161E"/>
    <w:rsid w:val="51F7080E"/>
    <w:rsid w:val="5BF945E5"/>
    <w:rsid w:val="62EA74CA"/>
    <w:rsid w:val="64303F91"/>
    <w:rsid w:val="69CF3553"/>
    <w:rsid w:val="6B102E90"/>
    <w:rsid w:val="7A236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qFormat/>
    <w:uiPriority w:val="99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6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Footer Char"/>
    <w:basedOn w:val="5"/>
    <w:link w:val="2"/>
    <w:semiHidden/>
    <w:qFormat/>
    <w:locked/>
    <w:uiPriority w:val="99"/>
    <w:rPr>
      <w:rFonts w:cs="Times New Roman"/>
      <w:sz w:val="18"/>
      <w:szCs w:val="18"/>
    </w:rPr>
  </w:style>
  <w:style w:type="character" w:customStyle="1" w:styleId="7">
    <w:name w:val="Header Char"/>
    <w:basedOn w:val="5"/>
    <w:link w:val="3"/>
    <w:semiHidden/>
    <w:qFormat/>
    <w:locked/>
    <w:uiPriority w:val="99"/>
    <w:rPr>
      <w:rFonts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Pages>2</Pages>
  <Words>54</Words>
  <Characters>308</Characters>
  <Lines>0</Lines>
  <Paragraphs>0</Paragraphs>
  <TotalTime>18</TotalTime>
  <ScaleCrop>false</ScaleCrop>
  <LinksUpToDate>false</LinksUpToDate>
  <CharactersWithSpaces>0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2020-09-01T00:22:00Z</dcterms:created>
  <dc:creator>123123</dc:creator>
  <cp:lastModifiedBy>顾盼生辉</cp:lastModifiedBy>
  <dcterms:modified xsi:type="dcterms:W3CDTF">2020-09-15T13:30:43Z</dcterms:modified>
  <dc:title>西南民族大学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